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7F7" w:rsidRDefault="000E6789">
      <w:pPr>
        <w:pStyle w:val="Dat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5000</wp14:pctPosVOffset>
                    </wp:positionV>
                  </mc:Choice>
                  <mc:Fallback>
                    <wp:positionV relativeFrom="page">
                      <wp:posOffset>502920</wp:posOffset>
                    </wp:positionV>
                  </mc:Fallback>
                </mc:AlternateContent>
                <wp:extent cx="6305550" cy="1271016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27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52"/>
                              <w:gridCol w:w="2518"/>
                            </w:tblGrid>
                            <w:tr w:rsidR="007347F7">
                              <w:tc>
                                <w:tcPr>
                                  <w:tcW w:w="3750" w:type="pct"/>
                                </w:tcPr>
                                <w:p w:rsidR="007347F7" w:rsidRDefault="00593F99">
                                  <w:pPr>
                                    <w:pStyle w:val="Header"/>
                                  </w:pPr>
                                  <w:r>
                                    <w:t>AGeorge Otieno</w:t>
                                  </w:r>
                                </w:p>
                                <w:p w:rsidR="007347F7" w:rsidRDefault="00593F99">
                                  <w:pPr>
                                    <w:pStyle w:val="Header"/>
                                  </w:pPr>
                                  <w:r>
                                    <w:t>P</w:t>
                                  </w:r>
                                  <w:r w:rsidR="007F3D49">
                                    <w:t xml:space="preserve"> </w:t>
                                  </w:r>
                                  <w:r>
                                    <w:t>.O.</w:t>
                                  </w:r>
                                  <w:r w:rsidR="00B10A80">
                                    <w:t xml:space="preserve"> </w:t>
                                  </w:r>
                                  <w:r>
                                    <w:t>Box 8615 Eldoret - 30100</w:t>
                                  </w:r>
                                </w:p>
                                <w:p w:rsidR="007347F7" w:rsidRDefault="00DB04AA">
                                  <w:pPr>
                                    <w:pStyle w:val="Header"/>
                                  </w:pPr>
                                  <w:r>
                                    <w:t>Tel 0722569308</w:t>
                                  </w:r>
                                </w:p>
                                <w:p w:rsidR="007347F7" w:rsidRDefault="00593F99">
                                  <w:pPr>
                                    <w:pStyle w:val="Header"/>
                                  </w:pPr>
                                  <w:r>
                                    <w:t>aotieno@outlook.com</w:t>
                                  </w:r>
                                </w:p>
                                <w:p w:rsidR="007347F7" w:rsidRDefault="007347F7">
                                  <w:pPr>
                                    <w:pStyle w:val="Header"/>
                                  </w:pP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7347F7" w:rsidRDefault="007347F7">
                                  <w:pPr>
                                    <w:pStyle w:val="Header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:rsidR="007347F7" w:rsidRDefault="007347F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6.5pt;height:100.1pt;z-index:251659264;visibility:visible;mso-wrap-style:square;mso-width-percent:1000;mso-height-percent:150;mso-top-percent:50;mso-wrap-distance-left:9pt;mso-wrap-distance-top:0;mso-wrap-distance-right:9pt;mso-wrap-distance-bottom:0;mso-position-horizontal:center;mso-position-horizontal-relative:margin;mso-position-vertical-relative:page;mso-width-percent:1000;mso-height-percent:15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" o:allowoverlap="f" filled="f" stroked="f" strokeweight=".5pt">
                <v:textbox style="mso-fit-shape-to-text:t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52"/>
                        <w:gridCol w:w="2518"/>
                      </w:tblGrid>
                      <w:tr w:rsidR="007347F7">
                        <w:tc>
                          <w:tcPr>
                            <w:tcW w:w="3750" w:type="pct"/>
                          </w:tcPr>
                          <w:p w:rsidR="007347F7" w:rsidRDefault="00593F99">
                            <w:pPr>
                              <w:pStyle w:val="Header"/>
                            </w:pPr>
                            <w:r>
                              <w:t>AGeorge Otieno</w:t>
                            </w:r>
                          </w:p>
                          <w:p w:rsidR="007347F7" w:rsidRDefault="00593F99">
                            <w:pPr>
                              <w:pStyle w:val="Header"/>
                            </w:pPr>
                            <w:r>
                              <w:t>P</w:t>
                            </w:r>
                            <w:r w:rsidR="007F3D49">
                              <w:t xml:space="preserve"> </w:t>
                            </w:r>
                            <w:r>
                              <w:t>.O.</w:t>
                            </w:r>
                            <w:r w:rsidR="00B10A80">
                              <w:t xml:space="preserve"> </w:t>
                            </w:r>
                            <w:r>
                              <w:t>Box 8615 Eldoret - 30100</w:t>
                            </w:r>
                          </w:p>
                          <w:p w:rsidR="007347F7" w:rsidRDefault="00DB04AA">
                            <w:pPr>
                              <w:pStyle w:val="Header"/>
                            </w:pPr>
                            <w:r>
                              <w:t>Tel 0722569308</w:t>
                            </w:r>
                          </w:p>
                          <w:p w:rsidR="007347F7" w:rsidRDefault="00593F99">
                            <w:pPr>
                              <w:pStyle w:val="Header"/>
                            </w:pPr>
                            <w:r>
                              <w:t>aotieno@outlook.com</w:t>
                            </w:r>
                          </w:p>
                          <w:p w:rsidR="007347F7" w:rsidRDefault="007347F7">
                            <w:pPr>
                              <w:pStyle w:val="Header"/>
                            </w:pPr>
                          </w:p>
                        </w:tc>
                        <w:tc>
                          <w:tcPr>
                            <w:tcW w:w="1250" w:type="pct"/>
                          </w:tcPr>
                          <w:p w:rsidR="007347F7" w:rsidRDefault="007347F7">
                            <w:pPr>
                              <w:pStyle w:val="Header"/>
                              <w:jc w:val="right"/>
                            </w:pPr>
                          </w:p>
                        </w:tc>
                      </w:tr>
                    </w:tbl>
                    <w:p w:rsidR="007347F7" w:rsidRDefault="007347F7"/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id w:val="1090121960"/>
          <w:placeholder>
            <w:docPart w:val="8CB04C78E2D843E786032C086DEDA173"/>
          </w:placeholder>
          <w:date w:fullDate="2022-08-2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DB04AA">
            <w:t>August 22, 2022</w:t>
          </w:r>
        </w:sdtContent>
      </w:sdt>
    </w:p>
    <w:p w:rsidR="007347F7" w:rsidRDefault="00593F99">
      <w:pPr>
        <w:pStyle w:val="Recipient"/>
      </w:pPr>
      <w:r>
        <w:t xml:space="preserve">Commercial Engineer </w:t>
      </w:r>
    </w:p>
    <w:p w:rsidR="007347F7" w:rsidRDefault="00593F99">
      <w:r>
        <w:t>Kenya Power – North Rif Region</w:t>
      </w:r>
    </w:p>
    <w:p w:rsidR="007347F7" w:rsidRDefault="000E6789">
      <w:pPr>
        <w:pStyle w:val="Salutation"/>
      </w:pPr>
      <w:r>
        <w:t xml:space="preserve">Dear </w:t>
      </w:r>
      <w:r w:rsidR="00593F99">
        <w:t>Sir</w:t>
      </w:r>
      <w:r>
        <w:t>,</w:t>
      </w:r>
    </w:p>
    <w:p w:rsidR="007347F7" w:rsidRDefault="00593F99" w:rsidP="00593F99">
      <w:r>
        <w:t>I am writing to request for chang</w:t>
      </w:r>
      <w:r w:rsidR="008E5E03">
        <w:t>e</w:t>
      </w:r>
      <w:r>
        <w:t xml:space="preserve"> from </w:t>
      </w:r>
      <w:r w:rsidR="008E5E03">
        <w:t>Postpaid</w:t>
      </w:r>
      <w:r>
        <w:t xml:space="preserve"> to prepaid for the following accoun</w:t>
      </w:r>
      <w:r w:rsidR="009F75BF">
        <w:t>ts</w:t>
      </w:r>
      <w:r>
        <w:t>/Meter number</w:t>
      </w:r>
      <w:r w:rsidR="00B10A80">
        <w:t>s</w:t>
      </w:r>
    </w:p>
    <w:p w:rsidR="00593F99" w:rsidRDefault="008E5E03" w:rsidP="008E5E03">
      <w:pPr>
        <w:pStyle w:val="ListParagraph"/>
        <w:numPr>
          <w:ilvl w:val="0"/>
          <w:numId w:val="1"/>
        </w:numPr>
      </w:pPr>
      <w:r>
        <w:t>39199773</w:t>
      </w:r>
    </w:p>
    <w:p w:rsidR="008E5E03" w:rsidRDefault="008E5E03" w:rsidP="008E5E03">
      <w:pPr>
        <w:pStyle w:val="ListParagraph"/>
        <w:numPr>
          <w:ilvl w:val="0"/>
          <w:numId w:val="1"/>
        </w:numPr>
      </w:pPr>
      <w:r>
        <w:t>39199062</w:t>
      </w:r>
    </w:p>
    <w:p w:rsidR="008E5E03" w:rsidRDefault="008E5E03" w:rsidP="008E5E03">
      <w:pPr>
        <w:pStyle w:val="ListParagraph"/>
        <w:numPr>
          <w:ilvl w:val="0"/>
          <w:numId w:val="1"/>
        </w:numPr>
      </w:pPr>
      <w:r>
        <w:t>39199880</w:t>
      </w:r>
    </w:p>
    <w:p w:rsidR="008E5E03" w:rsidRDefault="008E5E03" w:rsidP="008E5E03">
      <w:pPr>
        <w:pStyle w:val="ListParagraph"/>
        <w:numPr>
          <w:ilvl w:val="0"/>
          <w:numId w:val="1"/>
        </w:numPr>
      </w:pPr>
      <w:r>
        <w:t>25264375</w:t>
      </w:r>
    </w:p>
    <w:p w:rsidR="008E5E03" w:rsidRDefault="008E5E03" w:rsidP="00593F99">
      <w:r>
        <w:t xml:space="preserve">The above are for residential </w:t>
      </w:r>
      <w:r w:rsidR="00B10A80">
        <w:t>house but</w:t>
      </w:r>
      <w:r>
        <w:t xml:space="preserve"> the accounts are registered under my name and I have been incurring heavy losses when tenants have vacate</w:t>
      </w:r>
      <w:r w:rsidR="00B10A80">
        <w:t>d</w:t>
      </w:r>
      <w:r>
        <w:t xml:space="preserve"> without paying Electricity bills and there are occasion I have even requested for disconnection of power in an attempt to force them to pay the Bill.</w:t>
      </w:r>
    </w:p>
    <w:p w:rsidR="008E5E03" w:rsidRDefault="008E5E03" w:rsidP="00593F99">
      <w:r>
        <w:t xml:space="preserve">I Trust and believe the switch will be a win- win </w:t>
      </w:r>
      <w:r w:rsidR="00B10A80">
        <w:t>situation for you will be receiving your revenue in time and I will no longer be paying bills for tenants who have vacated without paying their bills.</w:t>
      </w:r>
    </w:p>
    <w:p w:rsidR="00AF5795" w:rsidRDefault="00AF5795" w:rsidP="00593F99"/>
    <w:p w:rsidR="00B10A80" w:rsidRDefault="00B10A80" w:rsidP="00593F99">
      <w:r>
        <w:t>Thank you</w:t>
      </w:r>
    </w:p>
    <w:p w:rsidR="007347F7" w:rsidRDefault="00B10A80" w:rsidP="00AF5795">
      <w:r>
        <w:t>AGeorge Otieno</w:t>
      </w:r>
      <w:bookmarkStart w:id="0" w:name="_GoBack"/>
      <w:bookmarkEnd w:id="0"/>
    </w:p>
    <w:p w:rsidR="007347F7" w:rsidRDefault="007347F7">
      <w:pPr>
        <w:pStyle w:val="Title"/>
      </w:pPr>
    </w:p>
    <w:sectPr w:rsidR="007347F7">
      <w:footerReference w:type="default" r:id="rId9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25B" w:rsidRDefault="001D525B">
      <w:pPr>
        <w:spacing w:before="0" w:after="0" w:line="240" w:lineRule="auto"/>
      </w:pPr>
      <w:r>
        <w:separator/>
      </w:r>
    </w:p>
  </w:endnote>
  <w:endnote w:type="continuationSeparator" w:id="0">
    <w:p w:rsidR="001D525B" w:rsidRDefault="001D52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7F7" w:rsidRDefault="000E678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25B" w:rsidRDefault="001D525B">
      <w:pPr>
        <w:spacing w:before="0" w:after="0" w:line="240" w:lineRule="auto"/>
      </w:pPr>
      <w:r>
        <w:separator/>
      </w:r>
    </w:p>
  </w:footnote>
  <w:footnote w:type="continuationSeparator" w:id="0">
    <w:p w:rsidR="001D525B" w:rsidRDefault="001D52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4179F"/>
    <w:multiLevelType w:val="hybridMultilevel"/>
    <w:tmpl w:val="ACC48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99"/>
    <w:rsid w:val="000E6789"/>
    <w:rsid w:val="001D525B"/>
    <w:rsid w:val="00593F99"/>
    <w:rsid w:val="007347F7"/>
    <w:rsid w:val="007D739B"/>
    <w:rsid w:val="007F3D49"/>
    <w:rsid w:val="008E5E03"/>
    <w:rsid w:val="009F75BF"/>
    <w:rsid w:val="00AF5795"/>
    <w:rsid w:val="00B10A80"/>
    <w:rsid w:val="00DB04AA"/>
    <w:rsid w:val="00DB1D7C"/>
    <w:rsid w:val="00F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F5FFBE"/>
  <w15:chartTrackingRefBased/>
  <w15:docId w15:val="{026400DD-461C-4DF4-AD39-CF136442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styleId="ListParagraph">
    <w:name w:val="List Paragraph"/>
    <w:basedOn w:val="Normal"/>
    <w:uiPriority w:val="34"/>
    <w:semiHidden/>
    <w:qFormat/>
    <w:rsid w:val="008E5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B04C78E2D843E786032C086DEDA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E6B3-630A-4508-B898-677849C72A7D}"/>
      </w:docPartPr>
      <w:docPartBody>
        <w:p w:rsidR="0094473C" w:rsidRDefault="008602E1">
          <w:pPr>
            <w:pStyle w:val="8CB04C78E2D843E786032C086DEDA173"/>
          </w:pPr>
          <w:r>
            <w:t>Click Here to Select A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E1"/>
    <w:rsid w:val="005E4029"/>
    <w:rsid w:val="006D37EF"/>
    <w:rsid w:val="008602E1"/>
    <w:rsid w:val="0094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B04C78E2D843E786032C086DEDA173">
    <w:name w:val="8CB04C78E2D843E786032C086DEDA173"/>
  </w:style>
  <w:style w:type="paragraph" w:customStyle="1" w:styleId="A6F972E7ADBB4C419F70979B480FB103">
    <w:name w:val="A6F972E7ADBB4C419F70979B480FB103"/>
  </w:style>
  <w:style w:type="paragraph" w:customStyle="1" w:styleId="E086CBB6D7E14E3BA561242CFC0FE3CB">
    <w:name w:val="E086CBB6D7E14E3BA561242CFC0FE3CB"/>
  </w:style>
  <w:style w:type="paragraph" w:customStyle="1" w:styleId="849303799BEA4AEFA9B8E7609F65654D">
    <w:name w:val="849303799BEA4AEFA9B8E7609F65654D"/>
  </w:style>
  <w:style w:type="paragraph" w:customStyle="1" w:styleId="EDEFF47315724E699D49F635D28A7B56">
    <w:name w:val="EDEFF47315724E699D49F635D28A7B56"/>
  </w:style>
  <w:style w:type="paragraph" w:customStyle="1" w:styleId="327A55841A27426794D3C921221195FF">
    <w:name w:val="327A55841A27426794D3C921221195FF"/>
  </w:style>
  <w:style w:type="paragraph" w:customStyle="1" w:styleId="34E8BFF643F4494AA861C8E17E04DF84">
    <w:name w:val="34E8BFF643F4494AA861C8E17E04DF84"/>
  </w:style>
  <w:style w:type="paragraph" w:customStyle="1" w:styleId="BA5C0DEB64BE41C9B40945E87D593D1D">
    <w:name w:val="BA5C0DEB64BE41C9B40945E87D593D1D"/>
  </w:style>
  <w:style w:type="paragraph" w:customStyle="1" w:styleId="FC8DFDE803B4485EA70EAF8A4A6A6D86">
    <w:name w:val="FC8DFDE803B4485EA70EAF8A4A6A6D86"/>
  </w:style>
  <w:style w:type="paragraph" w:customStyle="1" w:styleId="B760CB0A2A2744FA94984E249206A6A9">
    <w:name w:val="B760CB0A2A2744FA94984E249206A6A9"/>
  </w:style>
  <w:style w:type="paragraph" w:customStyle="1" w:styleId="97D97B09B591429587A0E3171B040E1E">
    <w:name w:val="97D97B09B591429587A0E3171B040E1E"/>
  </w:style>
  <w:style w:type="paragraph" w:customStyle="1" w:styleId="9D6FDD5B3CC942E4AA1E02114D27E25C">
    <w:name w:val="9D6FDD5B3CC942E4AA1E02114D27E25C"/>
  </w:style>
  <w:style w:type="paragraph" w:customStyle="1" w:styleId="55DC931BA8194C639DB8F35C8D724EAB">
    <w:name w:val="55DC931BA8194C639DB8F35C8D724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TimelessLetter.dotx</Template>
  <TotalTime>41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AGEORGE</cp:lastModifiedBy>
  <cp:revision>7</cp:revision>
  <dcterms:created xsi:type="dcterms:W3CDTF">2022-05-08T11:21:00Z</dcterms:created>
  <dcterms:modified xsi:type="dcterms:W3CDTF">2022-08-20T17:12:00Z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